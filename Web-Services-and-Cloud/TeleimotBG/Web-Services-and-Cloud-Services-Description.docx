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F7" w:rsidRDefault="00040F45" w:rsidP="000337AD">
      <w:pPr>
        <w:pStyle w:val="Titolo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Titolo2"/>
      </w:pPr>
      <w:r>
        <w:t>Login and Register Services</w:t>
      </w:r>
    </w:p>
    <w:p w:rsidR="00CE57EA" w:rsidRDefault="0084431B" w:rsidP="00CE57EA">
      <w:pPr>
        <w:pStyle w:val="Titolo3"/>
      </w:pPr>
      <w:r w:rsidRPr="002C4FB1">
        <w:rPr>
          <w:highlight w:val="green"/>
        </w:rPr>
        <w:t>Register user</w:t>
      </w:r>
    </w:p>
    <w:p w:rsidR="006A2127" w:rsidRPr="006A2127" w:rsidRDefault="006A2127" w:rsidP="006A2127">
      <w:pPr>
        <w:rPr>
          <w:color w:val="FF0000"/>
        </w:rPr>
      </w:pPr>
      <w:r w:rsidRPr="006A2127">
        <w:rPr>
          <w:color w:val="FF0000"/>
        </w:rPr>
        <w:t>For testing purposes, do not create usernames containing dots in them.</w:t>
      </w:r>
      <w:r>
        <w:rPr>
          <w:color w:val="FF0000"/>
        </w:rPr>
        <w:t xml:space="preserve"> For example create "</w:t>
      </w:r>
      <w:proofErr w:type="spellStart"/>
      <w:r>
        <w:rPr>
          <w:color w:val="FF0000"/>
        </w:rPr>
        <w:t>ivaylokenov</w:t>
      </w:r>
      <w:proofErr w:type="spellEnd"/>
      <w:r>
        <w:rPr>
          <w:color w:val="FF0000"/>
        </w:rPr>
        <w:t>" but no "</w:t>
      </w:r>
      <w:proofErr w:type="spellStart"/>
      <w:r>
        <w:rPr>
          <w:color w:val="FF0000"/>
        </w:rPr>
        <w:t>ivaylo.kenov</w:t>
      </w:r>
      <w:proofErr w:type="spellEnd"/>
      <w:r>
        <w:rPr>
          <w:color w:val="FF0000"/>
        </w:rPr>
        <w:t>".</w:t>
      </w:r>
      <w:r w:rsidR="00B90C43">
        <w:rPr>
          <w:color w:val="FF0000"/>
        </w:rPr>
        <w:t xml:space="preserve"> </w:t>
      </w:r>
      <w:r w:rsidR="00B90C43" w:rsidRPr="006A2127">
        <w:rPr>
          <w:color w:val="FF0000"/>
        </w:rPr>
        <w:t>O</w:t>
      </w:r>
      <w:r w:rsidR="00B90C43">
        <w:rPr>
          <w:color w:val="FF0000"/>
        </w:rPr>
        <w:t>therwise IIS will make you cry.</w:t>
      </w:r>
      <w:r>
        <w:rPr>
          <w:color w:val="FF0000"/>
        </w:rPr>
        <w:t xml:space="preserve"> You can add validation to the Register </w:t>
      </w:r>
      <w:r w:rsidR="00900393">
        <w:rPr>
          <w:color w:val="FF0000"/>
        </w:rPr>
        <w:t>action</w:t>
      </w:r>
      <w:r>
        <w:rPr>
          <w:color w:val="FF0000"/>
        </w:rPr>
        <w:t>, but it will not give you</w:t>
      </w:r>
      <w:r w:rsidR="00C64FD0">
        <w:rPr>
          <w:color w:val="FF0000"/>
        </w:rPr>
        <w:t xml:space="preserve"> additional</w:t>
      </w:r>
      <w:r>
        <w:rPr>
          <w:color w:val="FF0000"/>
        </w:rPr>
        <w:t xml:space="preserve"> points!</w:t>
      </w:r>
      <w:r w:rsidRPr="006A2127">
        <w:rPr>
          <w:color w:val="FF0000"/>
        </w:rPr>
        <w:t xml:space="preserve"> </w:t>
      </w:r>
      <w:r w:rsidRPr="006A2127">
        <w:rPr>
          <w:color w:val="FF0000"/>
        </w:rPr>
        <w:sym w:font="Wingdings" w:char="F04A"/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9947B7" w:rsidP="00A02BD8">
            <w:hyperlink r:id="rId8" w:history="1">
              <w:r w:rsidR="005B2BB8" w:rsidRPr="00CE57EA">
                <w:rPr>
                  <w:rStyle w:val="Collegamentoipertestuale"/>
                </w:rPr>
                <w:t>http://localhost:XXXXX/</w:t>
              </w:r>
              <w:r w:rsidR="005B2BB8" w:rsidRPr="00081F87">
                <w:rPr>
                  <w:rStyle w:val="Collegamentoipertestuale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</w:t>
            </w:r>
            <w:proofErr w:type="spellStart"/>
            <w:r w:rsidRPr="00A87E8E">
              <w:rPr>
                <w:i/>
                <w:sz w:val="20"/>
              </w:rPr>
              <w:t>urlencoded</w:t>
            </w:r>
            <w:proofErr w:type="spellEnd"/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2F1589" w:rsidP="000C14F3">
            <w:hyperlink r:id="rId9" w:history="1">
              <w:r w:rsidRPr="009E5605">
                <w:rPr>
                  <w:rStyle w:val="Collegamentoipertestuale"/>
                  <w:b/>
                </w:rPr>
                <w:t>Username=ivaylokenov</w:t>
              </w:r>
              <w:r w:rsidRPr="009E5605">
                <w:rPr>
                  <w:rStyle w:val="Collegamentoipertestuale"/>
                </w:rPr>
                <w:t>&amp;Email=ivaylo@kenov.com&amp;Password=123456q&amp;ConfirmPassword=123456q</w:t>
              </w:r>
            </w:hyperlink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Titolo3"/>
      </w:pPr>
      <w:r w:rsidRPr="002C4FB1">
        <w:rPr>
          <w:highlight w:val="green"/>
        </w:rPr>
        <w:t>Login user</w:t>
      </w:r>
    </w:p>
    <w:p w:rsidR="00EB7C7B" w:rsidRPr="00EB7C7B" w:rsidRDefault="005161F0" w:rsidP="00EB7C7B">
      <w:r>
        <w:t xml:space="preserve">A user provides a username, password and </w:t>
      </w:r>
      <w:proofErr w:type="spellStart"/>
      <w:r>
        <w:t>grant_type</w:t>
      </w:r>
      <w:proofErr w:type="spellEnd"/>
      <w:r>
        <w:t xml:space="preserve"> and if</w:t>
      </w:r>
      <w:r w:rsidR="00AC6763">
        <w:t xml:space="preserve"> they are</w:t>
      </w:r>
      <w:r>
        <w:t xml:space="preserve"> correct receives a</w:t>
      </w:r>
      <w:r w:rsidR="00242FCC">
        <w:t>n</w:t>
      </w:r>
      <w:r>
        <w:t xml:space="preserve"> </w:t>
      </w:r>
      <w:proofErr w:type="spellStart"/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proofErr w:type="spellEnd"/>
      <w:r w:rsidR="00666D43" w:rsidRPr="00666D43">
        <w:t xml:space="preserve">. </w:t>
      </w:r>
      <w:r w:rsidR="00666D43">
        <w:t xml:space="preserve">The </w:t>
      </w:r>
      <w:proofErr w:type="spellStart"/>
      <w:r w:rsidR="00666D43">
        <w:t>access_token</w:t>
      </w:r>
      <w:proofErr w:type="spellEnd"/>
      <w:r w:rsidR="00666D43">
        <w:t xml:space="preserve"> is used to authenticate the user </w:t>
      </w:r>
      <w:r w:rsidR="00A77329">
        <w:t xml:space="preserve">against the server and use the private services (those that require </w:t>
      </w:r>
      <w:proofErr w:type="spellStart"/>
      <w:r w:rsidR="00A77329">
        <w:t>aunthentication</w:t>
      </w:r>
      <w:proofErr w:type="spellEnd"/>
      <w:r w:rsidR="00A77329">
        <w:t>)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9947B7" w:rsidP="00CE57EA">
            <w:hyperlink r:id="rId10" w:history="1">
              <w:r w:rsidR="00CE57EA" w:rsidRPr="00192DDB">
                <w:rPr>
                  <w:rStyle w:val="Collegamentoipertestuale"/>
                </w:rPr>
                <w:t>http://localhost:XXXXX/</w:t>
              </w:r>
              <w:r w:rsidR="00CE57EA" w:rsidRPr="00081F87">
                <w:rPr>
                  <w:rStyle w:val="Collegamentoipertestuale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</w:t>
            </w:r>
            <w:proofErr w:type="spellStart"/>
            <w:r w:rsidRPr="00BB0DE2">
              <w:rPr>
                <w:i/>
                <w:sz w:val="20"/>
              </w:rPr>
              <w:t>urlencoded</w:t>
            </w:r>
            <w:proofErr w:type="spellEnd"/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DE0927">
            <w:r w:rsidRPr="00CE57EA">
              <w:t>Username=</w:t>
            </w:r>
            <w:proofErr w:type="spellStart"/>
            <w:r w:rsidR="00B83988">
              <w:t>ivaylokenov</w:t>
            </w:r>
            <w:r w:rsidRPr="00CE57EA">
              <w:t>&amp;Password</w:t>
            </w:r>
            <w:proofErr w:type="spellEnd"/>
            <w:r w:rsidRPr="00CE57EA">
              <w:t>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</w:t>
            </w:r>
            <w:proofErr w:type="spellStart"/>
            <w:r w:rsidRPr="002024BA">
              <w:rPr>
                <w:b/>
              </w:rPr>
              <w:t>access_token</w:t>
            </w:r>
            <w:proofErr w:type="spellEnd"/>
            <w:r w:rsidRPr="002024BA">
              <w:rPr>
                <w:b/>
              </w:rPr>
              <w:t>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DE0927" w:rsidP="00865591">
      <w:pPr>
        <w:pStyle w:val="Titolo2"/>
      </w:pPr>
      <w:r>
        <w:lastRenderedPageBreak/>
        <w:t>Real estate</w:t>
      </w:r>
      <w:r w:rsidR="00865591">
        <w:t xml:space="preserve"> services</w:t>
      </w:r>
    </w:p>
    <w:p w:rsidR="004841FF" w:rsidRDefault="004841FF" w:rsidP="004A5A2A">
      <w:pPr>
        <w:pStyle w:val="Titolo3"/>
      </w:pPr>
      <w:r w:rsidRPr="00461C8D">
        <w:rPr>
          <w:highlight w:val="yellow"/>
        </w:rPr>
        <w:t xml:space="preserve">Get </w:t>
      </w:r>
      <w:r w:rsidR="0084431B" w:rsidRPr="00461C8D">
        <w:rPr>
          <w:highlight w:val="yellow"/>
        </w:rPr>
        <w:t>public</w:t>
      </w:r>
      <w:r w:rsidRPr="00461C8D">
        <w:rPr>
          <w:highlight w:val="yellow"/>
        </w:rPr>
        <w:t xml:space="preserve"> </w:t>
      </w:r>
      <w:r w:rsidR="001C672F" w:rsidRPr="00461C8D">
        <w:rPr>
          <w:highlight w:val="yellow"/>
        </w:rPr>
        <w:t>real estates</w:t>
      </w:r>
    </w:p>
    <w:p w:rsidR="00E834FC" w:rsidRDefault="00E834FC" w:rsidP="00E834FC">
      <w:r>
        <w:t>Does not require authentication</w:t>
      </w:r>
    </w:p>
    <w:p w:rsidR="003B4279" w:rsidRPr="00E834FC" w:rsidRDefault="003B4279" w:rsidP="00E834FC">
      <w:r>
        <w:t xml:space="preserve">Returns paged real estates,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B5A44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9417D9" w:rsidRPr="00772A72" w:rsidRDefault="003B4279" w:rsidP="00772A72">
      <w:pPr>
        <w:jc w:val="left"/>
      </w:pPr>
      <w:r w:rsidRPr="00772A72">
        <w:t xml:space="preserve">Real </w:t>
      </w:r>
      <w:proofErr w:type="spellStart"/>
      <w:r w:rsidRPr="00772A72">
        <w:t>estates</w:t>
      </w:r>
      <w:proofErr w:type="spellEnd"/>
      <w:r w:rsidRPr="00772A72">
        <w:t xml:space="preserve"> are sorted by their time of creation in descending order.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606"/>
        <w:gridCol w:w="5850"/>
      </w:tblGrid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CB6D5C" w:rsidP="00BC7138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BC7138">
              <w:rPr>
                <w:b/>
              </w:rPr>
              <w:t>RealEstates</w:t>
            </w:r>
            <w:r w:rsidR="00BC7138" w:rsidRPr="00235737">
              <w:rPr>
                <w:b/>
                <w:i/>
              </w:rPr>
              <w:t>?skip=2&amp;take=5</w:t>
            </w:r>
            <w:r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</w:t>
            </w:r>
            <w:proofErr w:type="spellStart"/>
            <w:r w:rsidR="000A163F" w:rsidRPr="004B4F67">
              <w:rPr>
                <w:i/>
                <w:sz w:val="20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2F1589" w:rsidP="00BC1E0B">
            <w:r>
              <w:t>E</w:t>
            </w:r>
            <w:r w:rsidR="000A163F">
              <w:t>mpty</w:t>
            </w:r>
          </w:p>
        </w:tc>
      </w:tr>
      <w:tr w:rsidR="00865591" w:rsidTr="001857A8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D97959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60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850" w:type="dxa"/>
            <w:tcBorders>
              <w:top w:val="single" w:sz="4" w:space="0" w:color="auto"/>
            </w:tcBorders>
          </w:tcPr>
          <w:p w:rsidR="00772A72" w:rsidRDefault="00772A72" w:rsidP="00772A72">
            <w:pPr>
              <w:spacing w:before="0" w:after="0"/>
              <w:jc w:val="left"/>
            </w:pPr>
            <w:r>
              <w:t>[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2,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"My house is for sale!",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SellingPrice</w:t>
            </w:r>
            <w:proofErr w:type="spellEnd"/>
            <w:r>
              <w:t>": 28000,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RentingPrice</w:t>
            </w:r>
            <w:proofErr w:type="spellEnd"/>
            <w:r>
              <w:t>": null,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CanBeRented</w:t>
            </w:r>
            <w:proofErr w:type="spellEnd"/>
            <w:r>
              <w:t>": false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{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"Id": 1,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"Title": "Some very interesting office",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CanBeRented</w:t>
            </w:r>
            <w:proofErr w:type="spellEnd"/>
            <w:r>
              <w:t>": true</w:t>
            </w:r>
          </w:p>
          <w:p w:rsidR="00772A72" w:rsidRDefault="00772A72" w:rsidP="00772A72">
            <w:pPr>
              <w:spacing w:before="0" w:after="0"/>
              <w:jc w:val="left"/>
            </w:pPr>
            <w:r>
              <w:t xml:space="preserve">    }</w:t>
            </w:r>
          </w:p>
          <w:p w:rsidR="00865591" w:rsidRPr="00CE57EA" w:rsidRDefault="00772A72" w:rsidP="00772A72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Titolo3"/>
      </w:pPr>
      <w:r w:rsidRPr="00461C8D">
        <w:rPr>
          <w:highlight w:val="yellow"/>
        </w:rPr>
        <w:t xml:space="preserve">Get </w:t>
      </w:r>
      <w:r w:rsidR="00F52437" w:rsidRPr="00461C8D">
        <w:rPr>
          <w:highlight w:val="yellow"/>
        </w:rPr>
        <w:t>public real estate details</w:t>
      </w:r>
    </w:p>
    <w:p w:rsidR="00F52437" w:rsidRDefault="00F52437" w:rsidP="00F52437">
      <w:r>
        <w:t>Does not require authentication</w:t>
      </w:r>
    </w:p>
    <w:p w:rsidR="00081722" w:rsidRPr="0084431B" w:rsidRDefault="00F52437" w:rsidP="00081722">
      <w:r>
        <w:t>Returns part of the full information for a real estate by the provided ID.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9947B7" w:rsidP="00BC1E0B">
            <w:hyperlink r:id="rId11" w:history="1">
              <w:r w:rsidR="00235737" w:rsidRPr="006E4214">
                <w:rPr>
                  <w:rStyle w:val="Collegamentoipertestuale"/>
                </w:rPr>
                <w:t>http://localhost:XXXXX/</w:t>
              </w:r>
              <w:r w:rsidR="00235737" w:rsidRPr="006E4214">
                <w:rPr>
                  <w:rStyle w:val="Collegamentoipertestuale"/>
                  <w:b/>
                </w:rPr>
                <w:t>api/RealEstates/</w:t>
              </w:r>
              <w:r w:rsidR="00235737" w:rsidRPr="00235737">
                <w:rPr>
                  <w:rStyle w:val="Collegamentoipertestuale"/>
                  <w:b/>
                  <w:i/>
                </w:rPr>
                <w:t>ID</w:t>
              </w:r>
            </w:hyperlink>
            <w:r w:rsidR="00235737">
              <w:rPr>
                <w:b/>
              </w:rPr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A2A" w:rsidRPr="007F7043" w:rsidRDefault="004841FF" w:rsidP="00F52437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2F1589" w:rsidP="00BC1E0B">
            <w:r>
              <w:t>E</w:t>
            </w:r>
            <w:r w:rsidR="004841FF">
              <w:t>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768C4" w:rsidRDefault="009768C4" w:rsidP="009768C4">
            <w:pPr>
              <w:spacing w:before="0" w:after="0"/>
              <w:jc w:val="left"/>
            </w:pPr>
            <w:r>
              <w:t>{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CreatedOn</w:t>
            </w:r>
            <w:proofErr w:type="spellEnd"/>
            <w:r>
              <w:t>": "2015-11-22T16:06:27.97",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ConstructionYear</w:t>
            </w:r>
            <w:proofErr w:type="spellEnd"/>
            <w:r>
              <w:t>": 2005,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"Address": "</w:t>
            </w:r>
            <w:proofErr w:type="spellStart"/>
            <w:r>
              <w:t>Mladost</w:t>
            </w:r>
            <w:proofErr w:type="spellEnd"/>
            <w:r>
              <w:t xml:space="preserve"> 1A, </w:t>
            </w:r>
            <w:proofErr w:type="spellStart"/>
            <w:r>
              <w:t>Telerik</w:t>
            </w:r>
            <w:proofErr w:type="spellEnd"/>
            <w:r>
              <w:t xml:space="preserve"> Academy building",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RealEstateType</w:t>
            </w:r>
            <w:proofErr w:type="spellEnd"/>
            <w:r>
              <w:t>": "Office",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"Description": "You will love it. The view is great!",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"Id": 1,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"Title": "Some very interesting office",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CanBeSold</w:t>
            </w:r>
            <w:proofErr w:type="spellEnd"/>
            <w:r>
              <w:t>": true,</w:t>
            </w:r>
          </w:p>
          <w:p w:rsidR="009768C4" w:rsidRDefault="009768C4" w:rsidP="009768C4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CanBeRented</w:t>
            </w:r>
            <w:proofErr w:type="spellEnd"/>
            <w:r>
              <w:t>": true</w:t>
            </w:r>
          </w:p>
          <w:p w:rsidR="004A5A2A" w:rsidRPr="00CE57EA" w:rsidRDefault="009768C4" w:rsidP="009768C4">
            <w:pPr>
              <w:spacing w:before="0" w:after="0"/>
              <w:jc w:val="left"/>
            </w:pPr>
            <w:r>
              <w:t>}</w:t>
            </w:r>
          </w:p>
        </w:tc>
      </w:tr>
    </w:tbl>
    <w:p w:rsidR="004C211F" w:rsidRDefault="00922975" w:rsidP="005A43CD">
      <w:pPr>
        <w:pStyle w:val="Titolo3"/>
      </w:pPr>
      <w:r w:rsidRPr="00461C8D">
        <w:rPr>
          <w:highlight w:val="yellow"/>
        </w:rPr>
        <w:t xml:space="preserve">Get </w:t>
      </w:r>
      <w:r w:rsidR="009D790C" w:rsidRPr="00461C8D">
        <w:rPr>
          <w:highlight w:val="yellow"/>
        </w:rPr>
        <w:t>private real estate</w:t>
      </w:r>
      <w:r w:rsidRPr="00461C8D">
        <w:rPr>
          <w:highlight w:val="yellow"/>
        </w:rPr>
        <w:t xml:space="preserve"> </w:t>
      </w:r>
      <w:r w:rsidR="00D46925" w:rsidRPr="00461C8D">
        <w:rPr>
          <w:highlight w:val="yellow"/>
        </w:rPr>
        <w:t>details</w:t>
      </w:r>
    </w:p>
    <w:p w:rsidR="00FB301F" w:rsidRDefault="004C211F" w:rsidP="004C211F">
      <w:r>
        <w:t>Requires an authentication</w:t>
      </w:r>
    </w:p>
    <w:p w:rsidR="000511F8" w:rsidRPr="00CA5230" w:rsidRDefault="009D790C" w:rsidP="004C211F">
      <w:r w:rsidRPr="00CA5230">
        <w:t>Returns the same as above but with additional contact information and comments for each real estate.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A66CC0" w:rsidP="009D2D4F">
            <w:r w:rsidRPr="00235737">
              <w:t>http://localhost:XXXXX/</w:t>
            </w:r>
            <w:r w:rsidR="00235737">
              <w:rPr>
                <w:b/>
              </w:rPr>
              <w:t>api/RealEstates/</w:t>
            </w:r>
            <w:r w:rsidR="00235737" w:rsidRPr="00235737">
              <w:rPr>
                <w:b/>
                <w:i/>
              </w:rPr>
              <w:t>ID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2F1589" w:rsidP="00BC1E0B">
            <w:r>
              <w:t>E</w:t>
            </w:r>
            <w:r w:rsidR="00922975">
              <w:t>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>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"Contact": "0888-888-888",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"Comments": [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"Content": "Wow, such a bargain! I want to see the place!",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UserName</w:t>
            </w:r>
            <w:proofErr w:type="spellEnd"/>
            <w:r w:rsidRPr="00CA5230">
              <w:rPr>
                <w:sz w:val="20"/>
              </w:rPr>
              <w:t>": "</w:t>
            </w:r>
            <w:proofErr w:type="spellStart"/>
            <w:r w:rsidR="00B83988">
              <w:rPr>
                <w:sz w:val="20"/>
              </w:rPr>
              <w:t>ivaylokenov</w:t>
            </w:r>
            <w:proofErr w:type="spellEnd"/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CreatedOn</w:t>
            </w:r>
            <w:proofErr w:type="spellEnd"/>
            <w:r w:rsidRPr="00CA5230">
              <w:rPr>
                <w:sz w:val="20"/>
              </w:rPr>
              <w:t>": "2015-11-22T16:40:03.123"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},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{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"Content": "</w:t>
            </w:r>
            <w:proofErr w:type="spellStart"/>
            <w:r w:rsidRPr="00CA5230">
              <w:rPr>
                <w:sz w:val="20"/>
              </w:rPr>
              <w:t>Lol</w:t>
            </w:r>
            <w:proofErr w:type="spellEnd"/>
            <w:r w:rsidRPr="00CA5230">
              <w:rPr>
                <w:sz w:val="20"/>
              </w:rPr>
              <w:t>, why? I like it!",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UserName</w:t>
            </w:r>
            <w:proofErr w:type="spellEnd"/>
            <w:r w:rsidRPr="00CA5230">
              <w:rPr>
                <w:sz w:val="20"/>
              </w:rPr>
              <w:t>": "</w:t>
            </w:r>
            <w:proofErr w:type="spellStart"/>
            <w:r w:rsidR="00B83988">
              <w:rPr>
                <w:sz w:val="20"/>
              </w:rPr>
              <w:t>ivaylokenov</w:t>
            </w:r>
            <w:proofErr w:type="spellEnd"/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    "</w:t>
            </w:r>
            <w:proofErr w:type="spellStart"/>
            <w:r w:rsidRPr="00CA5230">
              <w:rPr>
                <w:sz w:val="20"/>
              </w:rPr>
              <w:t>CreatedOn</w:t>
            </w:r>
            <w:proofErr w:type="spellEnd"/>
            <w:r w:rsidRPr="00CA5230">
              <w:rPr>
                <w:sz w:val="20"/>
              </w:rPr>
              <w:t>": "2015-11-22T16:41:22.733"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    }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],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CreatedOn</w:t>
            </w:r>
            <w:proofErr w:type="spellEnd"/>
            <w:r w:rsidRPr="00CA5230">
              <w:rPr>
                <w:sz w:val="20"/>
              </w:rPr>
              <w:t>": "2015-11-22T16:39:03.74",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ConstructionYear</w:t>
            </w:r>
            <w:proofErr w:type="spellEnd"/>
            <w:r w:rsidRPr="00CA5230">
              <w:rPr>
                <w:sz w:val="20"/>
              </w:rPr>
              <w:t>": 1985,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"Address": "</w:t>
            </w:r>
            <w:proofErr w:type="spellStart"/>
            <w:r w:rsidRPr="00CA5230">
              <w:rPr>
                <w:sz w:val="20"/>
              </w:rPr>
              <w:t>Dragovishtica</w:t>
            </w:r>
            <w:proofErr w:type="spellEnd"/>
            <w:r w:rsidRPr="00CA5230">
              <w:rPr>
                <w:sz w:val="20"/>
              </w:rPr>
              <w:t>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lastRenderedPageBreak/>
              <w:t xml:space="preserve">    "</w:t>
            </w:r>
            <w:proofErr w:type="spellStart"/>
            <w:r w:rsidRPr="00CA5230">
              <w:rPr>
                <w:sz w:val="20"/>
              </w:rPr>
              <w:t>RealEstateType</w:t>
            </w:r>
            <w:proofErr w:type="spellEnd"/>
            <w:r w:rsidRPr="00CA5230">
              <w:rPr>
                <w:sz w:val="20"/>
              </w:rPr>
              <w:t>": null,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"Description": "very cheap, no rats!",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"Id": 3,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"Title": "My house is for sale!",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SellingPrice</w:t>
            </w:r>
            <w:proofErr w:type="spellEnd"/>
            <w:r w:rsidRPr="00CA5230">
              <w:rPr>
                <w:sz w:val="20"/>
              </w:rPr>
              <w:t>": 28000,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RentingPrice</w:t>
            </w:r>
            <w:proofErr w:type="spellEnd"/>
            <w:r w:rsidRPr="00CA5230">
              <w:rPr>
                <w:sz w:val="20"/>
              </w:rPr>
              <w:t>": null,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CanBeSold</w:t>
            </w:r>
            <w:proofErr w:type="spellEnd"/>
            <w:r w:rsidRPr="00CA5230">
              <w:rPr>
                <w:sz w:val="20"/>
              </w:rPr>
              <w:t>": true,</w:t>
            </w:r>
          </w:p>
          <w:p w:rsidR="00CA5230" w:rsidRPr="00CA5230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 xml:space="preserve">    "</w:t>
            </w:r>
            <w:proofErr w:type="spellStart"/>
            <w:r w:rsidRPr="00CA5230">
              <w:rPr>
                <w:sz w:val="20"/>
              </w:rPr>
              <w:t>CanBeRented</w:t>
            </w:r>
            <w:proofErr w:type="spellEnd"/>
            <w:r w:rsidRPr="00CA5230">
              <w:rPr>
                <w:sz w:val="20"/>
              </w:rPr>
              <w:t>": false</w:t>
            </w:r>
          </w:p>
          <w:p w:rsidR="00922975" w:rsidRPr="00FF43B4" w:rsidRDefault="00CA5230" w:rsidP="00CA5230">
            <w:pPr>
              <w:spacing w:before="0" w:after="0"/>
              <w:jc w:val="left"/>
              <w:rPr>
                <w:sz w:val="20"/>
              </w:rPr>
            </w:pPr>
            <w:r w:rsidRPr="00CA5230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Titolo3"/>
      </w:pPr>
      <w:r w:rsidRPr="00461C8D">
        <w:rPr>
          <w:highlight w:val="yellow"/>
        </w:rPr>
        <w:lastRenderedPageBreak/>
        <w:t xml:space="preserve">Create a new </w:t>
      </w:r>
      <w:r w:rsidR="008D2448" w:rsidRPr="00461C8D">
        <w:rPr>
          <w:highlight w:val="yellow"/>
        </w:rPr>
        <w:t>real estate ad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</w:t>
      </w:r>
      <w:r w:rsidR="00A521A4">
        <w:t xml:space="preserve">new real estate </w:t>
      </w:r>
      <w:proofErr w:type="spellStart"/>
      <w:r w:rsidR="00A521A4">
        <w:t>ad.</w:t>
      </w:r>
      <w:proofErr w:type="spellEnd"/>
    </w:p>
    <w:tbl>
      <w:tblPr>
        <w:tblStyle w:val="Grigliatabella"/>
        <w:tblW w:w="9846" w:type="dxa"/>
        <w:tblLayout w:type="fixed"/>
        <w:tblLook w:val="04A0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9947B7" w:rsidP="005A43CD">
            <w:hyperlink r:id="rId12" w:history="1">
              <w:r w:rsidR="00A521A4" w:rsidRPr="006E4214">
                <w:rPr>
                  <w:rStyle w:val="Collegamentoipertestuale"/>
                </w:rPr>
                <w:t>http://localhost:XXXXX/</w:t>
              </w:r>
              <w:r w:rsidR="00A521A4" w:rsidRPr="006E4214">
                <w:rPr>
                  <w:rStyle w:val="Collegamentoipertestuale"/>
                  <w:b/>
                </w:rPr>
                <w:t>api/RealEstates</w:t>
              </w:r>
            </w:hyperlink>
            <w:r w:rsidR="00A521A4">
              <w:rPr>
                <w:b/>
              </w:rPr>
              <w:t xml:space="preserve"> </w:t>
            </w:r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</w:t>
            </w:r>
            <w:proofErr w:type="spellStart"/>
            <w:r w:rsidRPr="00AC59F5">
              <w:rPr>
                <w:i/>
                <w:sz w:val="20"/>
              </w:rPr>
              <w:t>json</w:t>
            </w:r>
            <w:proofErr w:type="spellEnd"/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5A8" w:rsidRDefault="00EF45A8" w:rsidP="00EF45A8">
            <w:pPr>
              <w:spacing w:before="0" w:after="0"/>
              <w:jc w:val="left"/>
            </w:pPr>
            <w:r>
              <w:t>{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"Title": "Some very interesting office",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"Description": "You will love it. The view is great!",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"Address": "</w:t>
            </w:r>
            <w:proofErr w:type="spellStart"/>
            <w:r>
              <w:t>Mladost</w:t>
            </w:r>
            <w:proofErr w:type="spellEnd"/>
            <w:r>
              <w:t xml:space="preserve"> 1A, </w:t>
            </w:r>
            <w:proofErr w:type="spellStart"/>
            <w:r>
              <w:t>Telerik</w:t>
            </w:r>
            <w:proofErr w:type="spellEnd"/>
            <w:r>
              <w:t xml:space="preserve"> Academy building",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"Contact": "0888-888-888",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ConstructionYear</w:t>
            </w:r>
            <w:proofErr w:type="spellEnd"/>
            <w:r>
              <w:t>": 2005,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SellingPrice</w:t>
            </w:r>
            <w:proofErr w:type="spellEnd"/>
            <w:r>
              <w:t>": 120000,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RentingPrice</w:t>
            </w:r>
            <w:proofErr w:type="spellEnd"/>
            <w:r>
              <w:t>": 500,</w:t>
            </w:r>
          </w:p>
          <w:p w:rsidR="00EF45A8" w:rsidRDefault="00EF45A8" w:rsidP="00EF45A8">
            <w:pPr>
              <w:spacing w:before="0" w:after="0"/>
              <w:jc w:val="left"/>
            </w:pPr>
            <w:r>
              <w:t xml:space="preserve">    "Type": 2</w:t>
            </w:r>
          </w:p>
          <w:p w:rsidR="005A43CD" w:rsidRPr="00CE57EA" w:rsidRDefault="00EF45A8" w:rsidP="00EF45A8">
            <w:pPr>
              <w:spacing w:before="0" w:after="0"/>
              <w:jc w:val="left"/>
            </w:pPr>
            <w: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>{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6A1480">
              <w:rPr>
                <w:sz w:val="20"/>
              </w:rPr>
              <w:t>"Id": 1,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6A1480">
              <w:rPr>
                <w:sz w:val="20"/>
              </w:rPr>
              <w:t xml:space="preserve"> "Title": "Some very interesting office",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 xml:space="preserve">    "</w:t>
            </w:r>
            <w:proofErr w:type="spellStart"/>
            <w:r w:rsidRPr="006A1480">
              <w:rPr>
                <w:sz w:val="20"/>
              </w:rPr>
              <w:t>SellingPrice</w:t>
            </w:r>
            <w:proofErr w:type="spellEnd"/>
            <w:r w:rsidRPr="006A1480">
              <w:rPr>
                <w:sz w:val="20"/>
              </w:rPr>
              <w:t>": 120000,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 xml:space="preserve">    "</w:t>
            </w:r>
            <w:proofErr w:type="spellStart"/>
            <w:r w:rsidRPr="006A1480">
              <w:rPr>
                <w:sz w:val="20"/>
              </w:rPr>
              <w:t>RentingPrice</w:t>
            </w:r>
            <w:proofErr w:type="spellEnd"/>
            <w:r w:rsidRPr="006A1480">
              <w:rPr>
                <w:sz w:val="20"/>
              </w:rPr>
              <w:t>": 500,</w:t>
            </w:r>
          </w:p>
          <w:p w:rsidR="006A1480" w:rsidRP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6A1480">
              <w:rPr>
                <w:sz w:val="20"/>
              </w:rPr>
              <w:t xml:space="preserve">   "</w:t>
            </w:r>
            <w:proofErr w:type="spellStart"/>
            <w:r w:rsidRPr="006A1480">
              <w:rPr>
                <w:sz w:val="20"/>
              </w:rPr>
              <w:t>CanBeSold</w:t>
            </w:r>
            <w:proofErr w:type="spellEnd"/>
            <w:r w:rsidRPr="006A1480">
              <w:rPr>
                <w:sz w:val="20"/>
              </w:rPr>
              <w:t>": true,</w:t>
            </w:r>
          </w:p>
          <w:p w:rsidR="006A1480" w:rsidRDefault="006A1480" w:rsidP="006A1480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6A1480">
              <w:rPr>
                <w:sz w:val="20"/>
              </w:rPr>
              <w:t xml:space="preserve"> "</w:t>
            </w:r>
            <w:proofErr w:type="spellStart"/>
            <w:r w:rsidRPr="006A1480">
              <w:rPr>
                <w:sz w:val="20"/>
              </w:rPr>
              <w:t>CanBeRented</w:t>
            </w:r>
            <w:proofErr w:type="spellEnd"/>
            <w:r w:rsidRPr="006A1480">
              <w:rPr>
                <w:sz w:val="20"/>
              </w:rPr>
              <w:t>": true</w:t>
            </w:r>
          </w:p>
          <w:p w:rsidR="005A43CD" w:rsidRPr="00FF43B4" w:rsidRDefault="006A1480" w:rsidP="006A1480">
            <w:pPr>
              <w:spacing w:before="0" w:after="0"/>
              <w:jc w:val="left"/>
              <w:rPr>
                <w:sz w:val="20"/>
              </w:rPr>
            </w:pPr>
            <w:r w:rsidRPr="006A1480">
              <w:rPr>
                <w:sz w:val="20"/>
              </w:rPr>
              <w:t>}</w:t>
            </w:r>
          </w:p>
        </w:tc>
      </w:tr>
    </w:tbl>
    <w:p w:rsidR="00AB11F2" w:rsidRDefault="00AB11F2" w:rsidP="00C94939">
      <w:pPr>
        <w:pStyle w:val="Titolo2"/>
      </w:pPr>
      <w:r>
        <w:br/>
      </w:r>
    </w:p>
    <w:p w:rsidR="00AB11F2" w:rsidRDefault="00AB11F2" w:rsidP="00AB11F2">
      <w:pPr>
        <w:rPr>
          <w:rFonts w:cs="Arial"/>
          <w:sz w:val="28"/>
          <w:szCs w:val="28"/>
        </w:rPr>
      </w:pPr>
      <w:r>
        <w:br w:type="page"/>
      </w:r>
    </w:p>
    <w:p w:rsidR="00C94939" w:rsidRDefault="00DC2CC1" w:rsidP="00C94939">
      <w:pPr>
        <w:pStyle w:val="Titolo2"/>
      </w:pPr>
      <w:r>
        <w:lastRenderedPageBreak/>
        <w:t>Comments</w:t>
      </w:r>
      <w:r w:rsidR="00C94939">
        <w:t xml:space="preserve"> services</w:t>
      </w:r>
    </w:p>
    <w:p w:rsidR="0069297A" w:rsidRDefault="0069297A" w:rsidP="0069297A">
      <w:pPr>
        <w:pStyle w:val="Titolo3"/>
      </w:pPr>
      <w:r>
        <w:t>Get comments for a real estate</w:t>
      </w:r>
    </w:p>
    <w:p w:rsidR="00E71E43" w:rsidRDefault="00E71E43" w:rsidP="00E71E43">
      <w:r w:rsidRPr="00632D58">
        <w:t>Requires an authentication</w:t>
      </w:r>
    </w:p>
    <w:p w:rsidR="0069297A" w:rsidRPr="00E834FC" w:rsidRDefault="0069297A" w:rsidP="0069297A">
      <w:r>
        <w:t xml:space="preserve">Returns paged </w:t>
      </w:r>
      <w:r w:rsidR="00E71E43">
        <w:t>comments for a real estate</w:t>
      </w:r>
      <w:r w:rsidR="007E7B2F">
        <w:t xml:space="preserve"> provided by real estate id</w:t>
      </w:r>
      <w:r>
        <w:t xml:space="preserve">, added previously from users.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E215DE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69297A" w:rsidRPr="00772A72" w:rsidRDefault="00D54F01" w:rsidP="0069297A">
      <w:pPr>
        <w:jc w:val="left"/>
      </w:pPr>
      <w:r>
        <w:t>Comments</w:t>
      </w:r>
      <w:r w:rsidR="0069297A" w:rsidRPr="00772A72">
        <w:t xml:space="preserve"> are sorted by their time of creation in </w:t>
      </w:r>
      <w:r>
        <w:t>ascending</w:t>
      </w:r>
      <w:r w:rsidR="0069297A" w:rsidRPr="00772A72">
        <w:t xml:space="preserve"> order.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336"/>
        <w:gridCol w:w="6120"/>
      </w:tblGrid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11683E">
            <w:r w:rsidRPr="00BC7138">
              <w:t>http://localhost:XXXXX/</w:t>
            </w:r>
            <w:r w:rsidRPr="00BC7138">
              <w:rPr>
                <w:b/>
              </w:rPr>
              <w:t>api/</w:t>
            </w:r>
            <w:r w:rsidR="0011683E">
              <w:rPr>
                <w:b/>
              </w:rPr>
              <w:t>Comments/</w:t>
            </w:r>
            <w:r w:rsidR="0011683E" w:rsidRPr="0011683E">
              <w:rPr>
                <w:b/>
                <w:i/>
              </w:rPr>
              <w:t>ID</w:t>
            </w:r>
            <w:r w:rsidRPr="00235737">
              <w:rPr>
                <w:b/>
                <w:i/>
              </w:rPr>
              <w:t>?skip=2&amp;take=5</w:t>
            </w:r>
            <w:r>
              <w:t xml:space="preserve">  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B76" w:rsidRPr="007F7043" w:rsidRDefault="0069297A" w:rsidP="00A67B76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</w:t>
            </w:r>
            <w:proofErr w:type="spellStart"/>
            <w:r w:rsidRPr="004B4F67">
              <w:rPr>
                <w:i/>
                <w:sz w:val="20"/>
              </w:rPr>
              <w:t>json</w:t>
            </w:r>
            <w:proofErr w:type="spellEnd"/>
            <w:r w:rsidR="00A67B76" w:rsidRPr="007F7043">
              <w:rPr>
                <w:sz w:val="20"/>
              </w:rPr>
              <w:t xml:space="preserve"> </w:t>
            </w:r>
          </w:p>
          <w:p w:rsidR="0069297A" w:rsidRPr="00107E70" w:rsidRDefault="00A67B76" w:rsidP="00A67B76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69297A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97A" w:rsidRPr="00CE57EA" w:rsidRDefault="002F1589" w:rsidP="008C5974">
            <w:r>
              <w:t>E</w:t>
            </w:r>
            <w:r w:rsidR="0069297A">
              <w:t>mpty</w:t>
            </w:r>
          </w:p>
        </w:tc>
      </w:tr>
      <w:tr w:rsidR="0069297A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297A" w:rsidRPr="00CE57EA" w:rsidRDefault="0069297A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69297A" w:rsidTr="0011683E">
        <w:tc>
          <w:tcPr>
            <w:tcW w:w="177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69297A" w:rsidRPr="00CE57EA" w:rsidRDefault="0069297A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4008EE" w:rsidRDefault="004008EE" w:rsidP="004008EE">
            <w:pPr>
              <w:spacing w:before="0" w:after="0"/>
              <w:jc w:val="left"/>
            </w:pPr>
            <w:r>
              <w:t>[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"Wow, such a bargain! I want to see the place!",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 w:rsidR="00B83988">
              <w:t>ivaylokenov</w:t>
            </w:r>
            <w:proofErr w:type="spellEnd"/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"2015-11-22T16:40:03.123"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{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"Content": "</w:t>
            </w:r>
            <w:proofErr w:type="spellStart"/>
            <w:r>
              <w:t>Lol</w:t>
            </w:r>
            <w:proofErr w:type="spellEnd"/>
            <w:r>
              <w:t>, why? I like it!",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 w:rsidR="00B83988">
              <w:t>ivaylokenov</w:t>
            </w:r>
            <w:proofErr w:type="spellEnd"/>
            <w:r>
              <w:t>",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"2015-11-22T16:41:22.733"</w:t>
            </w:r>
          </w:p>
          <w:p w:rsidR="004008EE" w:rsidRDefault="004008EE" w:rsidP="004008EE">
            <w:pPr>
              <w:spacing w:before="0" w:after="0"/>
              <w:jc w:val="left"/>
            </w:pPr>
            <w:r>
              <w:t xml:space="preserve">    }</w:t>
            </w:r>
          </w:p>
          <w:p w:rsidR="0069297A" w:rsidRPr="00CE57EA" w:rsidRDefault="004008EE" w:rsidP="004008EE">
            <w:pPr>
              <w:spacing w:before="0" w:after="0"/>
              <w:jc w:val="left"/>
            </w:pPr>
            <w:r>
              <w:t>]</w:t>
            </w:r>
          </w:p>
        </w:tc>
      </w:tr>
    </w:tbl>
    <w:p w:rsidR="00CB3028" w:rsidRDefault="00CB3028" w:rsidP="00CB3028">
      <w:pPr>
        <w:pStyle w:val="Titolo3"/>
      </w:pPr>
      <w:r>
        <w:t xml:space="preserve">Get comments from </w:t>
      </w:r>
      <w:r w:rsidR="007E7B2F">
        <w:t xml:space="preserve">specific </w:t>
      </w:r>
      <w:r>
        <w:t>user</w:t>
      </w:r>
    </w:p>
    <w:p w:rsidR="00CB3028" w:rsidRDefault="00CB3028" w:rsidP="00CB3028">
      <w:r w:rsidRPr="00632D58">
        <w:t>Requires an authentication</w:t>
      </w:r>
    </w:p>
    <w:p w:rsidR="00CB3028" w:rsidRPr="00E834FC" w:rsidRDefault="00CB3028" w:rsidP="00CB3028">
      <w:r>
        <w:t xml:space="preserve">Returns paged comments </w:t>
      </w:r>
      <w:r w:rsidR="00A64459">
        <w:t>from specific user provided by username</w:t>
      </w:r>
      <w:r>
        <w:t xml:space="preserve">. </w:t>
      </w:r>
      <w:r w:rsidRPr="003B4279">
        <w:rPr>
          <w:i/>
        </w:rPr>
        <w:t>Skip</w:t>
      </w:r>
      <w:r>
        <w:t xml:space="preserve"> and </w:t>
      </w:r>
      <w:r w:rsidRPr="003B4279">
        <w:rPr>
          <w:i/>
        </w:rPr>
        <w:t>Take</w:t>
      </w:r>
      <w:r>
        <w:t xml:space="preserve"> are </w:t>
      </w:r>
      <w:r w:rsidR="003F7C3D">
        <w:t>optional</w:t>
      </w:r>
      <w:r>
        <w:t xml:space="preserve"> query string parameters. If they are missing, default </w:t>
      </w:r>
      <w:r w:rsidRPr="003B4279">
        <w:rPr>
          <w:i/>
        </w:rPr>
        <w:t>skip</w:t>
      </w:r>
      <w:r>
        <w:t xml:space="preserve"> is 0 and default </w:t>
      </w:r>
      <w:r w:rsidRPr="003B4279">
        <w:rPr>
          <w:i/>
        </w:rPr>
        <w:t>take</w:t>
      </w:r>
      <w:r>
        <w:t xml:space="preserve"> is 10. Take cannot be more than 100.</w:t>
      </w:r>
    </w:p>
    <w:p w:rsidR="00CB3028" w:rsidRPr="00772A72" w:rsidRDefault="00CB3028" w:rsidP="00CB3028">
      <w:pPr>
        <w:jc w:val="left"/>
      </w:pPr>
      <w:r>
        <w:t>Comments</w:t>
      </w:r>
      <w:r w:rsidRPr="00772A72">
        <w:t xml:space="preserve"> are sorted by their time of creation in </w:t>
      </w:r>
      <w:r>
        <w:t>ascending</w:t>
      </w:r>
      <w:r w:rsidRPr="00772A72">
        <w:t xml:space="preserve"> order.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336"/>
        <w:gridCol w:w="6120"/>
      </w:tblGrid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GET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 w:rsidRPr="00BC7138">
              <w:t>http://localhost:XXXXX/</w:t>
            </w:r>
            <w:r w:rsidR="006D6C3B">
              <w:rPr>
                <w:b/>
              </w:rPr>
              <w:t>api/Comments/ByUser/</w:t>
            </w:r>
            <w:r w:rsidR="006D6C3B" w:rsidRPr="006D6C3B">
              <w:rPr>
                <w:b/>
                <w:i/>
              </w:rPr>
              <w:t>USERNAME</w:t>
            </w:r>
            <w:r w:rsidR="00B83988">
              <w:rPr>
                <w:b/>
                <w:i/>
              </w:rPr>
              <w:t>?skip=2&amp;take=5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42F" w:rsidRPr="007F7043" w:rsidRDefault="00CB3028" w:rsidP="0076042F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4B4F67">
              <w:rPr>
                <w:i/>
                <w:sz w:val="20"/>
              </w:rPr>
              <w:t>application/</w:t>
            </w:r>
            <w:proofErr w:type="spellStart"/>
            <w:r w:rsidRPr="004B4F67">
              <w:rPr>
                <w:i/>
                <w:sz w:val="20"/>
              </w:rPr>
              <w:t>json</w:t>
            </w:r>
            <w:proofErr w:type="spellEnd"/>
            <w:r w:rsidR="0076042F" w:rsidRPr="007F7043">
              <w:rPr>
                <w:sz w:val="20"/>
              </w:rPr>
              <w:t xml:space="preserve"> </w:t>
            </w:r>
          </w:p>
          <w:p w:rsidR="00CB3028" w:rsidRPr="00107E70" w:rsidRDefault="0076042F" w:rsidP="0076042F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028" w:rsidRPr="00CE57EA" w:rsidRDefault="00CB3028" w:rsidP="008C5974">
            <w:r>
              <w:t>empty</w:t>
            </w:r>
          </w:p>
        </w:tc>
      </w:tr>
      <w:tr w:rsidR="00CB3028" w:rsidTr="008C5974">
        <w:tc>
          <w:tcPr>
            <w:tcW w:w="1025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B3028" w:rsidRPr="00CE57EA" w:rsidRDefault="00CB3028" w:rsidP="008C5974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B3028" w:rsidTr="008C5974">
        <w:tc>
          <w:tcPr>
            <w:tcW w:w="177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center"/>
            </w:pPr>
            <w:r w:rsidRPr="00CE57EA">
              <w:t>200 Ok</w:t>
            </w: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CB3028" w:rsidRPr="00CE57EA" w:rsidRDefault="00CB3028" w:rsidP="008C5974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6120" w:type="dxa"/>
            <w:tcBorders>
              <w:top w:val="single" w:sz="4" w:space="0" w:color="auto"/>
            </w:tcBorders>
          </w:tcPr>
          <w:p w:rsidR="00C04EB7" w:rsidRDefault="00C04EB7" w:rsidP="00C04EB7">
            <w:pPr>
              <w:spacing w:before="0" w:after="0"/>
              <w:jc w:val="left"/>
            </w:pPr>
            <w:r>
              <w:t>[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"Wow, such a bargain! I want to see the place!",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ivaylokenov</w:t>
            </w:r>
            <w:proofErr w:type="spellEnd"/>
            <w:r>
              <w:t>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"2015-11-22T16:40:03.123"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{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"Content": "</w:t>
            </w:r>
            <w:proofErr w:type="spellStart"/>
            <w:r>
              <w:t>Lol</w:t>
            </w:r>
            <w:proofErr w:type="spellEnd"/>
            <w:r>
              <w:t>, why? I like it!",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</w:t>
            </w:r>
            <w:proofErr w:type="spellStart"/>
            <w:r>
              <w:t>ivaylokenov</w:t>
            </w:r>
            <w:proofErr w:type="spellEnd"/>
            <w:r>
              <w:t>",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CreatedOn</w:t>
            </w:r>
            <w:proofErr w:type="spellEnd"/>
            <w:r>
              <w:t>": "2015-11-22T16:41:22.733"</w:t>
            </w:r>
          </w:p>
          <w:p w:rsidR="00C04EB7" w:rsidRDefault="00C04EB7" w:rsidP="00C04EB7">
            <w:pPr>
              <w:spacing w:before="0" w:after="0"/>
              <w:jc w:val="left"/>
            </w:pPr>
            <w:r>
              <w:t xml:space="preserve">    }</w:t>
            </w:r>
          </w:p>
          <w:p w:rsidR="00CB3028" w:rsidRPr="00CE57EA" w:rsidRDefault="00C04EB7" w:rsidP="00C04EB7">
            <w:pPr>
              <w:spacing w:before="0" w:after="0"/>
              <w:jc w:val="left"/>
            </w:pPr>
            <w:r>
              <w:t>]</w:t>
            </w:r>
          </w:p>
        </w:tc>
      </w:tr>
    </w:tbl>
    <w:p w:rsidR="00366608" w:rsidRDefault="0023613E" w:rsidP="007976D0">
      <w:pPr>
        <w:pStyle w:val="Titolo3"/>
      </w:pPr>
      <w:r>
        <w:t>Add new comment to a real estate</w:t>
      </w:r>
    </w:p>
    <w:p w:rsidR="00050FD5" w:rsidRDefault="00E16758" w:rsidP="00632D58">
      <w:r w:rsidRPr="00632D58">
        <w:t>Requires an authentication</w:t>
      </w:r>
    </w:p>
    <w:p w:rsidR="00E42889" w:rsidRPr="00366608" w:rsidRDefault="0023613E" w:rsidP="00E23308">
      <w:r>
        <w:t>Adds a comment to a specific real estate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EE056B" w:rsidP="00BC1E0B">
            <w:r w:rsidRPr="0023613E">
              <w:t>http://localhost:XXXXX/</w:t>
            </w:r>
            <w:r w:rsidR="0023613E">
              <w:rPr>
                <w:b/>
              </w:rPr>
              <w:t>api/Comments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</w:t>
            </w:r>
            <w:proofErr w:type="spellStart"/>
            <w:r w:rsidRPr="005B6D2F">
              <w:rPr>
                <w:sz w:val="20"/>
              </w:rPr>
              <w:t>RealEstateId</w:t>
            </w:r>
            <w:proofErr w:type="spellEnd"/>
            <w:r w:rsidRPr="005B6D2F">
              <w:rPr>
                <w:sz w:val="20"/>
              </w:rPr>
              <w:t>": 2,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5B6D2F">
              <w:rPr>
                <w:sz w:val="20"/>
              </w:rPr>
              <w:t>"Content": "It's a trap! Don't go there!"</w:t>
            </w:r>
          </w:p>
          <w:p w:rsidR="00F9560D" w:rsidRPr="009F1AD2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357240">
            <w:pPr>
              <w:jc w:val="center"/>
            </w:pPr>
            <w:r w:rsidRPr="00CE57EA">
              <w:t>20</w:t>
            </w:r>
            <w:r w:rsidR="00357240">
              <w:t>1</w:t>
            </w:r>
            <w:r w:rsidRPr="00CE57EA">
              <w:t xml:space="preserve"> </w:t>
            </w:r>
            <w:r w:rsidR="00357240">
              <w:t>Created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{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"Content": "It's a trap! Don't go there!",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</w:t>
            </w:r>
            <w:proofErr w:type="spellStart"/>
            <w:r w:rsidRPr="005B6D2F">
              <w:rPr>
                <w:sz w:val="20"/>
              </w:rPr>
              <w:t>UserName</w:t>
            </w:r>
            <w:proofErr w:type="spellEnd"/>
            <w:r w:rsidRPr="005B6D2F">
              <w:rPr>
                <w:sz w:val="20"/>
              </w:rPr>
              <w:t>": "</w:t>
            </w:r>
            <w:proofErr w:type="spellStart"/>
            <w:r w:rsidR="008E42EB">
              <w:rPr>
                <w:sz w:val="20"/>
              </w:rPr>
              <w:t>somerandom</w:t>
            </w:r>
            <w:r w:rsidR="00221838">
              <w:rPr>
                <w:sz w:val="20"/>
              </w:rPr>
              <w:t>guy</w:t>
            </w:r>
            <w:proofErr w:type="spellEnd"/>
            <w:r w:rsidRPr="005B6D2F">
              <w:rPr>
                <w:sz w:val="20"/>
              </w:rPr>
              <w:t>",</w:t>
            </w:r>
          </w:p>
          <w:p w:rsidR="005B6D2F" w:rsidRPr="005B6D2F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 xml:space="preserve">    "</w:t>
            </w:r>
            <w:proofErr w:type="spellStart"/>
            <w:r w:rsidRPr="005B6D2F">
              <w:rPr>
                <w:sz w:val="20"/>
              </w:rPr>
              <w:t>CreatedOn</w:t>
            </w:r>
            <w:proofErr w:type="spellEnd"/>
            <w:r w:rsidRPr="005B6D2F">
              <w:rPr>
                <w:sz w:val="20"/>
              </w:rPr>
              <w:t>": "2015-11-22T16:25:49.29"</w:t>
            </w:r>
          </w:p>
          <w:p w:rsidR="00F9560D" w:rsidRPr="00FF43B4" w:rsidRDefault="005B6D2F" w:rsidP="005B6D2F">
            <w:pPr>
              <w:spacing w:before="0" w:after="0"/>
              <w:jc w:val="left"/>
              <w:rPr>
                <w:sz w:val="20"/>
              </w:rPr>
            </w:pPr>
            <w:r w:rsidRPr="005B6D2F">
              <w:rPr>
                <w:sz w:val="20"/>
              </w:rPr>
              <w:t>}</w:t>
            </w:r>
          </w:p>
        </w:tc>
      </w:tr>
    </w:tbl>
    <w:p w:rsidR="00C94939" w:rsidRDefault="00460742" w:rsidP="00C94939">
      <w:pPr>
        <w:pStyle w:val="Titolo2"/>
      </w:pPr>
      <w:r>
        <w:t>Users</w:t>
      </w:r>
      <w:r w:rsidR="00C94939">
        <w:t xml:space="preserve"> services</w:t>
      </w:r>
    </w:p>
    <w:p w:rsidR="009404C7" w:rsidRPr="008E42EB" w:rsidRDefault="008E42EB" w:rsidP="009404C7">
      <w:pPr>
        <w:pStyle w:val="Titolo3"/>
      </w:pPr>
      <w:r>
        <w:t>User details</w:t>
      </w:r>
    </w:p>
    <w:p w:rsidR="008E42EB" w:rsidRDefault="008E42EB" w:rsidP="008E42EB">
      <w:r>
        <w:t>Does not require authentication</w:t>
      </w:r>
    </w:p>
    <w:p w:rsidR="007E06D4" w:rsidRPr="00BD6E4D" w:rsidRDefault="00165158" w:rsidP="00AD0303">
      <w:r w:rsidRPr="00BD6E4D">
        <w:t xml:space="preserve">Returns </w:t>
      </w:r>
      <w:r w:rsidR="008E42EB" w:rsidRPr="00BD6E4D">
        <w:t>statistics about a user by providing his/her username</w:t>
      </w:r>
      <w:r w:rsidR="00417604">
        <w:t xml:space="preserve"> – total real estates, total comments, average rating.</w:t>
      </w:r>
    </w:p>
    <w:p w:rsidR="007456F8" w:rsidRPr="00AD0303" w:rsidRDefault="007456F8" w:rsidP="00AD0303"/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4F1B3B" w:rsidP="0002708C">
            <w:r w:rsidRPr="008B737B">
              <w:t>http://localhost:XXXXX/</w:t>
            </w:r>
            <w:r w:rsidR="008B737B">
              <w:rPr>
                <w:b/>
              </w:rPr>
              <w:t>api/Users/</w:t>
            </w:r>
            <w:r w:rsidR="008B737B" w:rsidRPr="008B737B">
              <w:rPr>
                <w:b/>
                <w:i/>
              </w:rPr>
              <w:t>USERNAME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261DF4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{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</w:t>
            </w:r>
            <w:proofErr w:type="spellStart"/>
            <w:r w:rsidRPr="00BD6E4D">
              <w:rPr>
                <w:sz w:val="20"/>
              </w:rPr>
              <w:t>UserName</w:t>
            </w:r>
            <w:proofErr w:type="spellEnd"/>
            <w:r w:rsidRPr="00BD6E4D">
              <w:rPr>
                <w:sz w:val="20"/>
              </w:rPr>
              <w:t>": "</w:t>
            </w:r>
            <w:proofErr w:type="spellStart"/>
            <w:r w:rsidRPr="00BD6E4D">
              <w:rPr>
                <w:sz w:val="20"/>
              </w:rPr>
              <w:t>kenovivaylo</w:t>
            </w:r>
            <w:proofErr w:type="spellEnd"/>
            <w:r w:rsidRPr="00BD6E4D">
              <w:rPr>
                <w:sz w:val="20"/>
              </w:rPr>
              <w:t>",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</w:t>
            </w:r>
            <w:proofErr w:type="spellStart"/>
            <w:r w:rsidRPr="00BD6E4D">
              <w:rPr>
                <w:sz w:val="20"/>
              </w:rPr>
              <w:t>RealEstates</w:t>
            </w:r>
            <w:proofErr w:type="spellEnd"/>
            <w:r w:rsidRPr="00BD6E4D">
              <w:rPr>
                <w:sz w:val="20"/>
              </w:rPr>
              <w:t xml:space="preserve">": </w:t>
            </w:r>
            <w:r>
              <w:rPr>
                <w:sz w:val="20"/>
              </w:rPr>
              <w:t>3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"Comments": </w:t>
            </w:r>
            <w:r>
              <w:rPr>
                <w:sz w:val="20"/>
              </w:rPr>
              <w:t>16</w:t>
            </w:r>
            <w:r w:rsidRPr="00BD6E4D">
              <w:rPr>
                <w:sz w:val="20"/>
              </w:rPr>
              <w:t>,</w:t>
            </w:r>
          </w:p>
          <w:p w:rsidR="00BD6E4D" w:rsidRPr="00BD6E4D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 xml:space="preserve">    "Rating": 3.111111111111111</w:t>
            </w:r>
          </w:p>
          <w:p w:rsidR="00140C5C" w:rsidRPr="00FF43B4" w:rsidRDefault="00BD6E4D" w:rsidP="00BD6E4D">
            <w:pPr>
              <w:spacing w:before="0" w:after="0"/>
              <w:jc w:val="left"/>
              <w:rPr>
                <w:sz w:val="20"/>
              </w:rPr>
            </w:pPr>
            <w:r w:rsidRPr="00BD6E4D">
              <w:rPr>
                <w:sz w:val="20"/>
              </w:rPr>
              <w:t>}</w:t>
            </w:r>
          </w:p>
        </w:tc>
      </w:tr>
    </w:tbl>
    <w:p w:rsidR="00CF1285" w:rsidRDefault="00B07940" w:rsidP="00CF1285">
      <w:pPr>
        <w:pStyle w:val="Titolo3"/>
      </w:pPr>
      <w:r>
        <w:t>Rate user</w:t>
      </w:r>
    </w:p>
    <w:p w:rsidR="007F7043" w:rsidRDefault="00B07940" w:rsidP="00CF1285">
      <w:r>
        <w:t>Adds new rating to the user, from 1 to 5</w:t>
      </w:r>
      <w:r w:rsidR="00E65642">
        <w:t>. Users cannot rate themselves.</w:t>
      </w:r>
      <w:r w:rsidR="000563B1">
        <w:t xml:space="preserve"> Multiple ratings can be given by the same user (for spam purposes :D).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08266F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9947B7" w:rsidP="007F7043">
            <w:hyperlink r:id="rId13" w:history="1">
              <w:r w:rsidR="000563B1" w:rsidRPr="006E4214">
                <w:rPr>
                  <w:rStyle w:val="Collegamentoipertestuale"/>
                </w:rPr>
                <w:t>http://localhost:XXXXX/</w:t>
              </w:r>
              <w:r w:rsidR="000563B1" w:rsidRPr="006E4214">
                <w:rPr>
                  <w:rStyle w:val="Collegamentoipertestuale"/>
                  <w:b/>
                </w:rPr>
                <w:t>api/Users/Rate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{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</w:t>
            </w:r>
            <w:proofErr w:type="spellStart"/>
            <w:r w:rsidRPr="0008266F">
              <w:rPr>
                <w:i/>
                <w:sz w:val="20"/>
              </w:rPr>
              <w:t>UserId</w:t>
            </w:r>
            <w:proofErr w:type="spellEnd"/>
            <w:r w:rsidRPr="0008266F">
              <w:rPr>
                <w:i/>
                <w:sz w:val="20"/>
              </w:rPr>
              <w:t>": "6f2e4cb0-423c-41b5-988c-5495affc4acd",</w:t>
            </w:r>
          </w:p>
          <w:p w:rsidR="0008266F" w:rsidRPr="0008266F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Pr="0008266F">
              <w:rPr>
                <w:i/>
                <w:sz w:val="20"/>
              </w:rPr>
              <w:t>"Value": "3"</w:t>
            </w:r>
          </w:p>
          <w:p w:rsidR="007F7043" w:rsidRPr="0048674B" w:rsidRDefault="0008266F" w:rsidP="0008266F">
            <w:pPr>
              <w:spacing w:before="0" w:after="0"/>
              <w:jc w:val="left"/>
              <w:rPr>
                <w:i/>
                <w:sz w:val="20"/>
              </w:rPr>
            </w:pPr>
            <w:r w:rsidRPr="0008266F">
              <w:rPr>
                <w:i/>
                <w:sz w:val="20"/>
              </w:rPr>
              <w:t>}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540AE3" w:rsidRDefault="00540AE3" w:rsidP="007F7043">
            <w:pPr>
              <w:spacing w:before="0" w:after="0"/>
              <w:jc w:val="left"/>
              <w:rPr>
                <w:i/>
                <w:sz w:val="20"/>
              </w:rPr>
            </w:pPr>
            <w:r w:rsidRPr="00540AE3">
              <w:rPr>
                <w:i/>
                <w:sz w:val="20"/>
              </w:rPr>
              <w:t>empty</w:t>
            </w:r>
          </w:p>
        </w:tc>
      </w:tr>
    </w:tbl>
    <w:p w:rsidR="007832DB" w:rsidRDefault="00C94939" w:rsidP="00C94939">
      <w:pPr>
        <w:pStyle w:val="Titolo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 with WCF</w:t>
      </w:r>
      <w:r w:rsidR="006D2154">
        <w:rPr>
          <w:b/>
          <w:u w:val="single"/>
        </w:rPr>
        <w:t xml:space="preserve"> (only HTTP, SOAP is not required)</w:t>
      </w:r>
    </w:p>
    <w:p w:rsidR="001D5B61" w:rsidRDefault="001D5B61" w:rsidP="00C94939">
      <w:pPr>
        <w:pStyle w:val="Titolo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</w:t>
      </w:r>
      <w:r w:rsidR="00417604">
        <w:t>top 10 users, sorted by average rating</w:t>
      </w:r>
    </w:p>
    <w:tbl>
      <w:tblPr>
        <w:tblStyle w:val="Grigliatabella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9947B7" w:rsidP="00053C2D">
            <w:hyperlink r:id="rId14" w:history="1">
              <w:r w:rsidR="007F7CEB" w:rsidRPr="006E4214">
                <w:rPr>
                  <w:rStyle w:val="Collegamentoipertestuale"/>
                </w:rPr>
                <w:t>http://localhost:YYYYY/</w:t>
              </w:r>
              <w:r w:rsidR="007F7CEB" w:rsidRPr="006E4214">
                <w:rPr>
                  <w:rStyle w:val="Collegamentoipertestuale"/>
                  <w:b/>
                </w:rPr>
                <w:t>users/top.svc</w:t>
              </w:r>
            </w:hyperlink>
            <w:r w:rsidR="00D27D15">
              <w:rPr>
                <w:rStyle w:val="Collegamentoipertestuale"/>
                <w:b/>
              </w:rPr>
              <w:t>/</w:t>
            </w:r>
            <w:bookmarkStart w:id="0" w:name="_GoBack"/>
            <w:bookmarkEnd w:id="0"/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lastRenderedPageBreak/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CEB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ivaylokenov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4.6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{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</w:t>
            </w:r>
            <w:proofErr w:type="spellStart"/>
            <w:r>
              <w:rPr>
                <w:sz w:val="20"/>
              </w:rPr>
              <w:t>UserName</w:t>
            </w:r>
            <w:proofErr w:type="spellEnd"/>
            <w:r>
              <w:rPr>
                <w:sz w:val="20"/>
              </w:rPr>
              <w:t>": "</w:t>
            </w:r>
            <w:proofErr w:type="spellStart"/>
            <w:r>
              <w:rPr>
                <w:sz w:val="20"/>
              </w:rPr>
              <w:t>kenovivaylo</w:t>
            </w:r>
            <w:proofErr w:type="spellEnd"/>
            <w:r>
              <w:rPr>
                <w:sz w:val="20"/>
              </w:rPr>
              <w:t>",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"Rating": 4.2</w:t>
            </w:r>
          </w:p>
          <w:p w:rsidR="007F7CEB" w:rsidRDefault="007F7CEB" w:rsidP="007F7CEB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},</w:t>
            </w:r>
          </w:p>
          <w:p w:rsidR="004243BB" w:rsidRPr="00FF43B4" w:rsidRDefault="003259F7" w:rsidP="007F7CEB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Pr="00C94939" w:rsidRDefault="00C94939" w:rsidP="00E27C76">
      <w:pPr>
        <w:pStyle w:val="Titolo3"/>
        <w:rPr>
          <w:b w:val="0"/>
          <w:u w:val="single"/>
        </w:rPr>
      </w:pPr>
    </w:p>
    <w:sectPr w:rsidR="00C94939" w:rsidRPr="00C94939" w:rsidSect="00346BC7">
      <w:headerReference w:type="default" r:id="rId15"/>
      <w:footerReference w:type="default" r:id="rId16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0EF" w:rsidRDefault="003340EF">
      <w:r>
        <w:separator/>
      </w:r>
    </w:p>
  </w:endnote>
  <w:endnote w:type="continuationSeparator" w:id="0">
    <w:p w:rsidR="003340EF" w:rsidRDefault="00334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E0B" w:rsidRPr="000E532F" w:rsidRDefault="00BC1E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BC1E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BC1E0B" w:rsidRPr="00F44305" w:rsidRDefault="00BC1E0B" w:rsidP="00A97129">
          <w:pPr>
            <w:pStyle w:val="Intestazione"/>
            <w:rPr>
              <w:rFonts w:ascii="Lucida Sans" w:hAnsi="Lucida Sans"/>
              <w:sz w:val="8"/>
              <w:szCs w:val="8"/>
            </w:rPr>
          </w:pPr>
        </w:p>
      </w:tc>
    </w:tr>
    <w:tr w:rsidR="00BC1E0B" w:rsidRPr="00127768" w:rsidTr="00A97129">
      <w:trPr>
        <w:trHeight w:val="56"/>
      </w:trPr>
      <w:tc>
        <w:tcPr>
          <w:tcW w:w="3119" w:type="dxa"/>
          <w:vAlign w:val="center"/>
        </w:tcPr>
        <w:p w:rsidR="00BC1E0B" w:rsidRPr="000E197A" w:rsidRDefault="00BC1E0B" w:rsidP="00084F57">
          <w:pPr>
            <w:pStyle w:val="Pidipagina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BC1E0B" w:rsidRPr="000E532F" w:rsidRDefault="009947B7" w:rsidP="00084F57">
          <w:pPr>
            <w:pStyle w:val="Pidipagina"/>
            <w:spacing w:before="60"/>
          </w:pPr>
          <w:r w:rsidRPr="000E532F">
            <w:fldChar w:fldCharType="begin"/>
          </w:r>
          <w:r w:rsidR="00BC1E0B" w:rsidRPr="000E532F">
            <w:instrText xml:space="preserve"> PAGE </w:instrText>
          </w:r>
          <w:r w:rsidRPr="000E532F">
            <w:fldChar w:fldCharType="separate"/>
          </w:r>
          <w:r w:rsidR="001A3741">
            <w:rPr>
              <w:noProof/>
            </w:rPr>
            <w:t>6</w:t>
          </w:r>
          <w:r w:rsidRPr="000E532F">
            <w:fldChar w:fldCharType="end"/>
          </w:r>
          <w:r w:rsidR="00BC1E0B" w:rsidRPr="000E532F">
            <w:t xml:space="preserve"> of </w:t>
          </w:r>
          <w:fldSimple w:instr=" NUMPAGES ">
            <w:r w:rsidR="001A3741">
              <w:rPr>
                <w:noProof/>
              </w:rPr>
              <w:t>8</w:t>
            </w:r>
          </w:fldSimple>
        </w:p>
      </w:tc>
      <w:tc>
        <w:tcPr>
          <w:tcW w:w="3544" w:type="dxa"/>
          <w:vAlign w:val="center"/>
        </w:tcPr>
        <w:p w:rsidR="00BC1E0B" w:rsidRPr="00127768" w:rsidRDefault="009947B7" w:rsidP="00084F57">
          <w:pPr>
            <w:pStyle w:val="Pidipagina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BC1E0B" w:rsidRPr="00127768">
              <w:rPr>
                <w:rStyle w:val="Collegamentoipertestuale"/>
                <w:noProof/>
              </w:rPr>
              <w:t>facebook.com/TelerikAcademy</w:t>
            </w:r>
          </w:hyperlink>
          <w:r w:rsidR="00BC1E0B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BC1E0B" w:rsidRPr="000E532F" w:rsidRDefault="00BC1E0B" w:rsidP="000E532F">
    <w:pPr>
      <w:pStyle w:val="Pidipagina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0EF" w:rsidRDefault="003340EF">
      <w:r>
        <w:separator/>
      </w:r>
    </w:p>
  </w:footnote>
  <w:footnote w:type="continuationSeparator" w:id="0">
    <w:p w:rsidR="003340EF" w:rsidRDefault="003340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BC1E0B" w:rsidRPr="0017625F" w:rsidTr="008758B8">
      <w:trPr>
        <w:trHeight w:val="675"/>
      </w:trPr>
      <w:tc>
        <w:tcPr>
          <w:tcW w:w="2547" w:type="dxa"/>
        </w:tcPr>
        <w:p w:rsidR="00BC1E0B" w:rsidRPr="0017625F" w:rsidRDefault="00BC1E0B" w:rsidP="008758B8">
          <w:pPr>
            <w:pStyle w:val="Intestazione"/>
            <w:jc w:val="left"/>
          </w:pPr>
          <w:r>
            <w:rPr>
              <w:noProof/>
              <w:lang w:val="it-IT" w:eastAsia="it-IT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BC1E0B" w:rsidRPr="000C300D" w:rsidRDefault="00BC1E0B" w:rsidP="00A9626F">
          <w:pPr>
            <w:pStyle w:val="Intestazione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BC1E0B" w:rsidRDefault="009947B7" w:rsidP="008758B8">
          <w:pPr>
            <w:pStyle w:val="Intestazione"/>
            <w:spacing w:line="240" w:lineRule="exact"/>
          </w:pPr>
          <w:hyperlink r:id="rId3" w:history="1">
            <w:r w:rsidR="00BC1E0B" w:rsidRPr="000F28D1">
              <w:rPr>
                <w:rStyle w:val="Collegamentoipertestuale"/>
              </w:rPr>
              <w:t>academy.telerik.com</w:t>
            </w:r>
          </w:hyperlink>
          <w:r w:rsidR="00BC1E0B">
            <w:t xml:space="preserve"> </w:t>
          </w:r>
        </w:p>
        <w:p w:rsidR="00BC1E0B" w:rsidRPr="008758B8" w:rsidRDefault="00BC1E0B" w:rsidP="008758B8">
          <w:pPr>
            <w:pStyle w:val="Intestazione"/>
            <w:spacing w:line="240" w:lineRule="exact"/>
          </w:pPr>
        </w:p>
      </w:tc>
    </w:tr>
    <w:tr w:rsidR="00BC1E0B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BC1E0B" w:rsidRPr="0017625F" w:rsidRDefault="00BC1E0B">
          <w:pPr>
            <w:pStyle w:val="Intestazione"/>
            <w:rPr>
              <w:sz w:val="8"/>
              <w:szCs w:val="8"/>
            </w:rPr>
          </w:pPr>
        </w:p>
      </w:tc>
    </w:tr>
  </w:tbl>
  <w:p w:rsidR="00BC1E0B" w:rsidRPr="000E532F" w:rsidRDefault="00BC1E0B">
    <w:pPr>
      <w:pStyle w:val="Intestazione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2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21F7"/>
    <w:rsid w:val="000039D9"/>
    <w:rsid w:val="00004E5A"/>
    <w:rsid w:val="00010247"/>
    <w:rsid w:val="000125EC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3C2D"/>
    <w:rsid w:val="00055D48"/>
    <w:rsid w:val="00056004"/>
    <w:rsid w:val="000563B1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266F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14F3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683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3741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72F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838"/>
    <w:rsid w:val="00221C09"/>
    <w:rsid w:val="002256CC"/>
    <w:rsid w:val="002309CC"/>
    <w:rsid w:val="002334AA"/>
    <w:rsid w:val="00234452"/>
    <w:rsid w:val="00235737"/>
    <w:rsid w:val="0023613E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DF4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4FB1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1589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0EF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57240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4279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3F7C3D"/>
    <w:rsid w:val="004008EE"/>
    <w:rsid w:val="0040156E"/>
    <w:rsid w:val="00402F10"/>
    <w:rsid w:val="00404189"/>
    <w:rsid w:val="004050D6"/>
    <w:rsid w:val="00411819"/>
    <w:rsid w:val="00411836"/>
    <w:rsid w:val="00416D86"/>
    <w:rsid w:val="00417604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742"/>
    <w:rsid w:val="00460E19"/>
    <w:rsid w:val="0046113A"/>
    <w:rsid w:val="004616E5"/>
    <w:rsid w:val="00461717"/>
    <w:rsid w:val="00461C8D"/>
    <w:rsid w:val="00462CC2"/>
    <w:rsid w:val="0046376A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3D0F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0AE3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B6D2F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297A"/>
    <w:rsid w:val="00694736"/>
    <w:rsid w:val="006948E4"/>
    <w:rsid w:val="0069718F"/>
    <w:rsid w:val="00697687"/>
    <w:rsid w:val="006A0341"/>
    <w:rsid w:val="006A0402"/>
    <w:rsid w:val="006A1129"/>
    <w:rsid w:val="006A1480"/>
    <w:rsid w:val="006A2127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154"/>
    <w:rsid w:val="006D2220"/>
    <w:rsid w:val="006D5BB1"/>
    <w:rsid w:val="006D5CA6"/>
    <w:rsid w:val="006D5E57"/>
    <w:rsid w:val="006D6C3B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042F"/>
    <w:rsid w:val="00763847"/>
    <w:rsid w:val="00763A23"/>
    <w:rsid w:val="007657A8"/>
    <w:rsid w:val="00766A83"/>
    <w:rsid w:val="0077245B"/>
    <w:rsid w:val="00772A72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E7B2F"/>
    <w:rsid w:val="007F0D94"/>
    <w:rsid w:val="007F0E1F"/>
    <w:rsid w:val="007F20CB"/>
    <w:rsid w:val="007F4294"/>
    <w:rsid w:val="007F47CF"/>
    <w:rsid w:val="007F5AEC"/>
    <w:rsid w:val="007F5CAC"/>
    <w:rsid w:val="007F6565"/>
    <w:rsid w:val="007F7043"/>
    <w:rsid w:val="007F7CEB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B737B"/>
    <w:rsid w:val="008C170A"/>
    <w:rsid w:val="008C1A06"/>
    <w:rsid w:val="008C4241"/>
    <w:rsid w:val="008C6DCC"/>
    <w:rsid w:val="008D2448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2EB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393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8C4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47B7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90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1A4"/>
    <w:rsid w:val="00A5259C"/>
    <w:rsid w:val="00A530C9"/>
    <w:rsid w:val="00A548E8"/>
    <w:rsid w:val="00A609B8"/>
    <w:rsid w:val="00A612C5"/>
    <w:rsid w:val="00A61440"/>
    <w:rsid w:val="00A62939"/>
    <w:rsid w:val="00A63596"/>
    <w:rsid w:val="00A64459"/>
    <w:rsid w:val="00A64677"/>
    <w:rsid w:val="00A6552A"/>
    <w:rsid w:val="00A66C95"/>
    <w:rsid w:val="00A66CC0"/>
    <w:rsid w:val="00A66D6C"/>
    <w:rsid w:val="00A67535"/>
    <w:rsid w:val="00A67B76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6848"/>
    <w:rsid w:val="00A97129"/>
    <w:rsid w:val="00AA0C6B"/>
    <w:rsid w:val="00AA42EB"/>
    <w:rsid w:val="00AA4304"/>
    <w:rsid w:val="00AB11F2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763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940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988"/>
    <w:rsid w:val="00B83A1C"/>
    <w:rsid w:val="00B864B2"/>
    <w:rsid w:val="00B90817"/>
    <w:rsid w:val="00B90C43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C7138"/>
    <w:rsid w:val="00BD4535"/>
    <w:rsid w:val="00BD64B5"/>
    <w:rsid w:val="00BD67C2"/>
    <w:rsid w:val="00BD68FF"/>
    <w:rsid w:val="00BD6E4D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EB7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4FD0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5230"/>
    <w:rsid w:val="00CA693F"/>
    <w:rsid w:val="00CA7367"/>
    <w:rsid w:val="00CB0EFC"/>
    <w:rsid w:val="00CB10FF"/>
    <w:rsid w:val="00CB142A"/>
    <w:rsid w:val="00CB3028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1460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2122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0AED"/>
    <w:rsid w:val="00D23A94"/>
    <w:rsid w:val="00D23C9B"/>
    <w:rsid w:val="00D25231"/>
    <w:rsid w:val="00D2563D"/>
    <w:rsid w:val="00D27D15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4F0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97959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2CC1"/>
    <w:rsid w:val="00DC320B"/>
    <w:rsid w:val="00DC62B6"/>
    <w:rsid w:val="00DC7821"/>
    <w:rsid w:val="00DD2EBC"/>
    <w:rsid w:val="00DD76F4"/>
    <w:rsid w:val="00DE0129"/>
    <w:rsid w:val="00DE052D"/>
    <w:rsid w:val="00DE0927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5DE"/>
    <w:rsid w:val="00E21ACD"/>
    <w:rsid w:val="00E22F9D"/>
    <w:rsid w:val="00E23308"/>
    <w:rsid w:val="00E251D3"/>
    <w:rsid w:val="00E25A5E"/>
    <w:rsid w:val="00E27C76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65642"/>
    <w:rsid w:val="00E7070F"/>
    <w:rsid w:val="00E71E43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5A44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5A8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2437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0C8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5335"/>
    <w:rsid w:val="00FF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7B76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Pidipagina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Titolo1Carattere">
    <w:name w:val="Titolo 1 Carattere"/>
    <w:link w:val="Titolo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Grigliatabella">
    <w:name w:val="Table Grid"/>
    <w:basedOn w:val="Tabellanormale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193E4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193E4B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9128CD"/>
    <w:rPr>
      <w:color w:val="0000FF"/>
      <w:u w:val="single"/>
    </w:rPr>
  </w:style>
  <w:style w:type="paragraph" w:styleId="Mappadocumento">
    <w:name w:val="Document Map"/>
    <w:basedOn w:val="Normale"/>
    <w:link w:val="MappadocumentoCarattere"/>
    <w:rsid w:val="003A4BA8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rsid w:val="003A4BA8"/>
    <w:rPr>
      <w:rFonts w:ascii="Tahoma" w:hAnsi="Tahoma" w:cs="Tahoma"/>
      <w:sz w:val="16"/>
      <w:szCs w:val="16"/>
    </w:rPr>
  </w:style>
  <w:style w:type="character" w:styleId="Collegamentovisitato">
    <w:name w:val="FollowedHyperlink"/>
    <w:rsid w:val="0051316B"/>
    <w:rPr>
      <w:color w:val="800080"/>
      <w:u w:val="single"/>
    </w:rPr>
  </w:style>
  <w:style w:type="paragraph" w:styleId="Paragrafoelenco">
    <w:name w:val="List Paragraph"/>
    <w:basedOn w:val="Normale"/>
    <w:uiPriority w:val="34"/>
    <w:qFormat/>
    <w:rsid w:val="00730ADF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rsid w:val="0069297A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XXXXX/api/Users/R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RealEstat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RealEstates/I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XXXXX/tok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name=ivaylokenov&amp;Email=ivaylo@kenov.com&amp;Password=123456q&amp;ConfirmPassword=123456q" TargetMode="External"/><Relationship Id="rId14" Type="http://schemas.openxmlformats.org/officeDocument/2006/relationships/hyperlink" Target="http://localhost:YYYYY/users/top.sv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BA37B-FF12-4A2F-8E06-89212D14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1924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Systems – Practical Exam – July 2013</vt:lpstr>
      <vt:lpstr>Database Systems – Practical Exam – July 2013</vt:lpstr>
    </vt:vector>
  </TitlesOfParts>
  <Company>Telerik Corporation</Company>
  <LinksUpToDate>false</LinksUpToDate>
  <CharactersWithSpaces>8984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Adrian Rizov</cp:lastModifiedBy>
  <cp:revision>719</cp:revision>
  <cp:lastPrinted>2009-11-24T10:33:00Z</cp:lastPrinted>
  <dcterms:created xsi:type="dcterms:W3CDTF">2014-09-07T14:19:00Z</dcterms:created>
  <dcterms:modified xsi:type="dcterms:W3CDTF">2015-11-23T15:27:00Z</dcterms:modified>
</cp:coreProperties>
</file>